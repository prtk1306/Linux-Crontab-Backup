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039D2" w14:textId="63A99A46" w:rsidR="005656DC" w:rsidRDefault="000761DA" w:rsidP="00F47B6A">
      <w:pPr>
        <w:jc w:val="center"/>
        <w:rPr>
          <w:b/>
          <w:sz w:val="28"/>
          <w:u w:val="single"/>
        </w:rPr>
      </w:pPr>
      <w:r w:rsidRPr="000761DA">
        <w:rPr>
          <w:b/>
          <w:sz w:val="28"/>
          <w:u w:val="single"/>
        </w:rPr>
        <w:t xml:space="preserve">Setting automatic </w:t>
      </w:r>
      <w:r>
        <w:rPr>
          <w:b/>
          <w:sz w:val="28"/>
          <w:u w:val="single"/>
        </w:rPr>
        <w:t>C</w:t>
      </w:r>
      <w:r w:rsidRPr="000761DA">
        <w:rPr>
          <w:b/>
          <w:sz w:val="28"/>
          <w:u w:val="single"/>
        </w:rPr>
        <w:t xml:space="preserve">rontab backups </w:t>
      </w:r>
      <w:r w:rsidR="005656DC">
        <w:rPr>
          <w:b/>
          <w:sz w:val="28"/>
          <w:u w:val="single"/>
        </w:rPr>
        <w:t>for all Use</w:t>
      </w:r>
      <w:r w:rsidR="00170EB7">
        <w:rPr>
          <w:b/>
          <w:sz w:val="28"/>
          <w:u w:val="single"/>
        </w:rPr>
        <w:t>rs</w:t>
      </w:r>
      <w:r w:rsidR="005656DC">
        <w:rPr>
          <w:b/>
          <w:sz w:val="28"/>
          <w:u w:val="single"/>
        </w:rPr>
        <w:t xml:space="preserve"> </w:t>
      </w:r>
      <w:r w:rsidRPr="000761DA">
        <w:rPr>
          <w:b/>
          <w:sz w:val="28"/>
          <w:u w:val="single"/>
        </w:rPr>
        <w:t xml:space="preserve">in </w:t>
      </w:r>
      <w:r w:rsidR="00170EB7">
        <w:rPr>
          <w:b/>
          <w:sz w:val="28"/>
          <w:u w:val="single"/>
        </w:rPr>
        <w:t>Linux</w:t>
      </w:r>
      <w:r w:rsidRPr="000761DA">
        <w:rPr>
          <w:b/>
          <w:sz w:val="28"/>
          <w:u w:val="single"/>
        </w:rPr>
        <w:t xml:space="preserve"> Environment</w:t>
      </w:r>
    </w:p>
    <w:p w14:paraId="7C90599A" w14:textId="77777777" w:rsidR="00F47B6A" w:rsidRPr="005656DC" w:rsidRDefault="00F47B6A" w:rsidP="00F47B6A">
      <w:pPr>
        <w:jc w:val="center"/>
        <w:rPr>
          <w:b/>
          <w:sz w:val="28"/>
          <w:u w:val="single"/>
        </w:rPr>
      </w:pPr>
    </w:p>
    <w:p w14:paraId="303C742B" w14:textId="48D6F661" w:rsidR="00170EB7" w:rsidRDefault="00170EB7" w:rsidP="005656DC">
      <w:r>
        <w:t xml:space="preserve">There are loads of ways to take crontab backup as part of Disaster Recovery Management action, but among all, below one is one of the easiest steps I have ever </w:t>
      </w:r>
      <w:r w:rsidR="00B30E99">
        <w:t>discovered</w:t>
      </w:r>
      <w:r>
        <w:t xml:space="preserve">. </w:t>
      </w:r>
    </w:p>
    <w:p w14:paraId="4AB70FF8" w14:textId="7D1035B3" w:rsidR="001D3C21" w:rsidRDefault="005656DC" w:rsidP="005656DC">
      <w:r w:rsidRPr="005656DC">
        <w:t xml:space="preserve">Instead of running </w:t>
      </w:r>
      <w:r w:rsidR="00F47B6A">
        <w:t xml:space="preserve">a </w:t>
      </w:r>
      <w:r w:rsidRPr="005656DC">
        <w:t>crontab backup script individually</w:t>
      </w:r>
      <w:r w:rsidR="00170EB7">
        <w:t xml:space="preserve"> for each user</w:t>
      </w:r>
      <w:r w:rsidRPr="005656DC">
        <w:t>, we can run the below</w:t>
      </w:r>
      <w:r w:rsidR="00F47B6A">
        <w:t>-</w:t>
      </w:r>
      <w:r w:rsidRPr="005656DC">
        <w:t xml:space="preserve">attached code as </w:t>
      </w:r>
      <w:r w:rsidR="00F47B6A">
        <w:t xml:space="preserve">a </w:t>
      </w:r>
      <w:r w:rsidRPr="005656DC">
        <w:t xml:space="preserve">‘root’ user which will create crontab backups for all the </w:t>
      </w:r>
      <w:r w:rsidR="00170EB7">
        <w:t>users</w:t>
      </w:r>
      <w:r w:rsidRPr="005656DC">
        <w:t xml:space="preserve"> at a single go.</w:t>
      </w:r>
      <w:r w:rsidR="00401690">
        <w:t xml:space="preserve"> </w:t>
      </w:r>
    </w:p>
    <w:p w14:paraId="6BEC7F66" w14:textId="5701C523" w:rsidR="005D4423" w:rsidRDefault="005D4423" w:rsidP="005D4423">
      <w:r>
        <w:t>While editing the crontab, all the changes in crontab files get stored at</w:t>
      </w:r>
      <w:r w:rsidR="00170EB7">
        <w:t xml:space="preserve"> </w:t>
      </w:r>
      <w:r w:rsidR="00F47B6A">
        <w:t xml:space="preserve">a </w:t>
      </w:r>
      <w:r w:rsidR="00170EB7">
        <w:t xml:space="preserve">specific file directory, </w:t>
      </w:r>
      <w:proofErr w:type="spellStart"/>
      <w:r w:rsidR="00170EB7">
        <w:t>eg</w:t>
      </w:r>
      <w:proofErr w:type="spellEnd"/>
      <w:r w:rsidR="00170EB7">
        <w:t xml:space="preserve">: </w:t>
      </w:r>
      <w:r>
        <w:t>‘/var/spool/</w:t>
      </w:r>
      <w:proofErr w:type="spellStart"/>
      <w:r>
        <w:t>cron</w:t>
      </w:r>
      <w:proofErr w:type="spellEnd"/>
      <w:r>
        <w:t>/’ directory. We can directly use those files present inside ‘/var/spool/</w:t>
      </w:r>
      <w:proofErr w:type="spellStart"/>
      <w:r>
        <w:t>cron</w:t>
      </w:r>
      <w:proofErr w:type="spellEnd"/>
      <w:r>
        <w:t xml:space="preserve">/’ directory as a backup </w:t>
      </w:r>
      <w:r w:rsidR="00247179">
        <w:t>file</w:t>
      </w:r>
      <w:r>
        <w:t xml:space="preserve"> by copying them to </w:t>
      </w:r>
      <w:r w:rsidR="00F47B6A">
        <w:t xml:space="preserve">a </w:t>
      </w:r>
      <w:r>
        <w:t>c</w:t>
      </w:r>
      <w:r w:rsidR="0015534C">
        <w:t xml:space="preserve">ertain location periodically. </w:t>
      </w:r>
      <w:r w:rsidR="00227F44">
        <w:t xml:space="preserve">The same approach </w:t>
      </w:r>
      <w:r w:rsidR="00923724">
        <w:t xml:space="preserve">stated above </w:t>
      </w:r>
      <w:r w:rsidR="00227F44">
        <w:t>has been implemented</w:t>
      </w:r>
      <w:r>
        <w:t xml:space="preserve"> in the below code.</w:t>
      </w:r>
    </w:p>
    <w:p w14:paraId="6AE051E1" w14:textId="77777777" w:rsidR="005656DC" w:rsidRPr="005656DC" w:rsidRDefault="005656DC" w:rsidP="005656DC">
      <w:pPr>
        <w:rPr>
          <w:sz w:val="18"/>
        </w:rPr>
      </w:pPr>
    </w:p>
    <w:p w14:paraId="3AB21F3F" w14:textId="5238203A" w:rsidR="00EC72AD" w:rsidRDefault="001E287B" w:rsidP="000761DA">
      <w:r>
        <w:object w:dxaOrig="1376" w:dyaOrig="899" w14:anchorId="0EF514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0.5pt;height:47.25pt" o:ole="">
            <v:imagedata r:id="rId5" o:title=""/>
          </v:shape>
          <o:OLEObject Type="Embed" ProgID="Package" ShapeID="_x0000_i1031" DrawAspect="Icon" ObjectID="_1635710838" r:id="rId6"/>
        </w:object>
      </w:r>
    </w:p>
    <w:p w14:paraId="4424A3A6" w14:textId="77777777" w:rsidR="005656DC" w:rsidRDefault="005656DC" w:rsidP="000761DA"/>
    <w:p w14:paraId="06D9176F" w14:textId="77777777" w:rsidR="001E287B" w:rsidRDefault="001E287B" w:rsidP="001E287B">
      <w:r>
        <w:t>The above crontab backup script can run every day to record everyday changes. The backup frequency depends on th</w:t>
      </w:r>
      <w:bookmarkStart w:id="0" w:name="_GoBack"/>
      <w:bookmarkEnd w:id="0"/>
      <w:r>
        <w:t xml:space="preserve">e business to business and server space. Based on my analysis for a fully loaded test lab contains more than 40+ users, the total size of my backup on my Linux box would not cross more than 200 KB for each day (approx. 11.7 MB for all 60 days), which is pretty small. Also, the above script can purge/delete the backups older than 60 days. </w:t>
      </w:r>
    </w:p>
    <w:p w14:paraId="5164B9A4" w14:textId="3F36CD45" w:rsidR="001E287B" w:rsidRDefault="001E287B" w:rsidP="001E287B">
      <w:r>
        <w:t>The script can store backups at ‘/tmp/’ directory but it can modify it to some other directory based on the requirement. Replace ‘crondir’ variable in the above script with the directory where you want your backups to get placed.</w:t>
      </w:r>
    </w:p>
    <w:p w14:paraId="2032AAE3" w14:textId="02F65566" w:rsidR="001E287B" w:rsidRDefault="001E287B" w:rsidP="001E287B">
      <w:r w:rsidRPr="001E287B">
        <w:rPr>
          <w:b/>
        </w:rPr>
        <w:t>Note:</w:t>
      </w:r>
      <w:r>
        <w:t xml:space="preserve"> Sometimes ‘/tmp’ directory gets cleaned up at some fixed intervals, hence it is not advisable to keep backups in ‘/tmp’ directory. </w:t>
      </w:r>
    </w:p>
    <w:p w14:paraId="15FD48E5" w14:textId="7168CF87" w:rsidR="001B21F6" w:rsidRDefault="001E287B" w:rsidP="001E287B">
      <w:r>
        <w:t>According to the attached script, all the backups will get stored in the ‘tmp’ directory. Within the directory, there will be a sub-directory with named timestamp “YYYYMMDD_HHMMSS” for every day. Under the timestamp directory, all the backups will be stored. Find the below demo.</w:t>
      </w:r>
    </w:p>
    <w:p w14:paraId="5CEE669A" w14:textId="23934152" w:rsidR="001E287B" w:rsidRDefault="001E287B" w:rsidP="001E287B"/>
    <w:p w14:paraId="633DB277" w14:textId="1FA8CA64" w:rsidR="001E287B" w:rsidRPr="001E287B" w:rsidRDefault="001E287B" w:rsidP="001E287B">
      <w:pPr>
        <w:rPr>
          <w:b/>
        </w:rPr>
      </w:pPr>
      <w:r w:rsidRPr="001E287B">
        <w:rPr>
          <w:b/>
        </w:rPr>
        <w:t>Backup files:</w:t>
      </w:r>
    </w:p>
    <w:p w14:paraId="6F4014A5" w14:textId="6EE956E9" w:rsidR="00765C33" w:rsidRPr="001E287B" w:rsidRDefault="001B21F6" w:rsidP="001B21F6">
      <w:pPr>
        <w:rPr>
          <w:b/>
        </w:rPr>
      </w:pPr>
      <w:r w:rsidRPr="001E287B">
        <w:rPr>
          <w:b/>
        </w:rPr>
        <w:t>#&gt; cd</w:t>
      </w:r>
      <w:r w:rsidR="00B30E99" w:rsidRPr="001E287B">
        <w:rPr>
          <w:b/>
        </w:rPr>
        <w:t xml:space="preserve"> /tmp</w:t>
      </w:r>
    </w:p>
    <w:p w14:paraId="0864F1EF" w14:textId="08B8197E" w:rsidR="001B21F6" w:rsidRPr="001E287B" w:rsidRDefault="001B21F6" w:rsidP="001B21F6">
      <w:pPr>
        <w:rPr>
          <w:b/>
        </w:rPr>
      </w:pPr>
      <w:r w:rsidRPr="001E287B">
        <w:rPr>
          <w:b/>
        </w:rPr>
        <w:t>#&gt; ls -</w:t>
      </w:r>
      <w:proofErr w:type="spellStart"/>
      <w:r w:rsidRPr="001E287B">
        <w:rPr>
          <w:b/>
        </w:rPr>
        <w:t>lrt</w:t>
      </w:r>
      <w:proofErr w:type="spellEnd"/>
    </w:p>
    <w:p w14:paraId="1C86FCC0" w14:textId="3F36B22B" w:rsidR="001B21F6" w:rsidRDefault="001B21F6" w:rsidP="001B21F6">
      <w:proofErr w:type="spellStart"/>
      <w:r>
        <w:t>drwxrwsrwx</w:t>
      </w:r>
      <w:proofErr w:type="spellEnd"/>
      <w:r>
        <w:t xml:space="preserve"> 2 root </w:t>
      </w:r>
      <w:proofErr w:type="spellStart"/>
      <w:r w:rsidR="00F47B6A">
        <w:t>root</w:t>
      </w:r>
      <w:proofErr w:type="spellEnd"/>
      <w:r>
        <w:t xml:space="preserve"> 4096 Aug 17 04:3</w:t>
      </w:r>
      <w:r w:rsidR="00F47B6A">
        <w:t>5</w:t>
      </w:r>
      <w:r>
        <w:t xml:space="preserve"> 201</w:t>
      </w:r>
      <w:r w:rsidR="00F47B6A">
        <w:t>8</w:t>
      </w:r>
      <w:r>
        <w:t>0</w:t>
      </w:r>
      <w:r w:rsidR="00F47B6A">
        <w:t>6</w:t>
      </w:r>
      <w:r>
        <w:t>17_</w:t>
      </w:r>
      <w:r w:rsidR="00F47B6A">
        <w:t>065899</w:t>
      </w:r>
    </w:p>
    <w:p w14:paraId="019B0947" w14:textId="346DB825" w:rsidR="001B21F6" w:rsidRPr="001E287B" w:rsidRDefault="001B21F6" w:rsidP="001B21F6">
      <w:pPr>
        <w:rPr>
          <w:b/>
        </w:rPr>
      </w:pPr>
      <w:r w:rsidRPr="001E287B">
        <w:rPr>
          <w:b/>
        </w:rPr>
        <w:t>#&gt; ls -</w:t>
      </w:r>
      <w:proofErr w:type="spellStart"/>
      <w:proofErr w:type="gramStart"/>
      <w:r w:rsidRPr="001E287B">
        <w:rPr>
          <w:b/>
        </w:rPr>
        <w:t>lrt</w:t>
      </w:r>
      <w:proofErr w:type="spellEnd"/>
      <w:r w:rsidR="001E287B">
        <w:rPr>
          <w:b/>
        </w:rPr>
        <w:t xml:space="preserve"> </w:t>
      </w:r>
      <w:r w:rsidRPr="001E287B">
        <w:rPr>
          <w:b/>
        </w:rPr>
        <w:t xml:space="preserve"> 20180817</w:t>
      </w:r>
      <w:proofErr w:type="gramEnd"/>
      <w:r w:rsidRPr="001E287B">
        <w:rPr>
          <w:b/>
        </w:rPr>
        <w:t>_043126</w:t>
      </w:r>
    </w:p>
    <w:p w14:paraId="33BF8CC2" w14:textId="5C5A56A0" w:rsidR="001B21F6" w:rsidRDefault="001B21F6" w:rsidP="001B21F6">
      <w:r>
        <w:lastRenderedPageBreak/>
        <w:t>-</w:t>
      </w:r>
      <w:proofErr w:type="spellStart"/>
      <w:r>
        <w:t>rw</w:t>
      </w:r>
      <w:proofErr w:type="spellEnd"/>
      <w:r>
        <w:t xml:space="preserve">------- 1 </w:t>
      </w:r>
      <w:r w:rsidR="00F47B6A">
        <w:t xml:space="preserve">user1 </w:t>
      </w:r>
      <w:proofErr w:type="spellStart"/>
      <w:r w:rsidR="00F47B6A">
        <w:t>user1</w:t>
      </w:r>
      <w:proofErr w:type="spellEnd"/>
      <w:r w:rsidR="00F47B6A">
        <w:t xml:space="preserve"> </w:t>
      </w:r>
      <w:r>
        <w:t xml:space="preserve">253 Aug 17 04:31 </w:t>
      </w:r>
      <w:r w:rsidR="00B30E99">
        <w:t>user1</w:t>
      </w:r>
    </w:p>
    <w:p w14:paraId="5687CF82" w14:textId="7CC642CE" w:rsidR="001B21F6" w:rsidRDefault="001B21F6" w:rsidP="001B21F6">
      <w:r>
        <w:t>-</w:t>
      </w:r>
      <w:proofErr w:type="spellStart"/>
      <w:r>
        <w:t>rw</w:t>
      </w:r>
      <w:proofErr w:type="spellEnd"/>
      <w:r>
        <w:t xml:space="preserve">------- 1 </w:t>
      </w:r>
      <w:r w:rsidR="00F47B6A">
        <w:t xml:space="preserve">user2 </w:t>
      </w:r>
      <w:proofErr w:type="spellStart"/>
      <w:r w:rsidR="00F47B6A">
        <w:t>user2</w:t>
      </w:r>
      <w:proofErr w:type="spellEnd"/>
      <w:r w:rsidR="00F47B6A">
        <w:t xml:space="preserve"> </w:t>
      </w:r>
      <w:r>
        <w:t xml:space="preserve">385 Aug 17 04:31 </w:t>
      </w:r>
      <w:r w:rsidR="00B30E99">
        <w:t>user2</w:t>
      </w:r>
    </w:p>
    <w:p w14:paraId="33309C2F" w14:textId="6554E6CC" w:rsidR="001B21F6" w:rsidRDefault="001B21F6" w:rsidP="001B21F6">
      <w:r>
        <w:t>-</w:t>
      </w:r>
      <w:proofErr w:type="spellStart"/>
      <w:r>
        <w:t>rw</w:t>
      </w:r>
      <w:proofErr w:type="spellEnd"/>
      <w:r>
        <w:t xml:space="preserve">------- 1 </w:t>
      </w:r>
      <w:r w:rsidR="00F47B6A">
        <w:t xml:space="preserve">user3 </w:t>
      </w:r>
      <w:proofErr w:type="spellStart"/>
      <w:r w:rsidR="00F47B6A">
        <w:t>user3</w:t>
      </w:r>
      <w:proofErr w:type="spellEnd"/>
      <w:r w:rsidR="00F47B6A">
        <w:t xml:space="preserve"> </w:t>
      </w:r>
      <w:r>
        <w:t xml:space="preserve">1292 Aug 17 04:31 </w:t>
      </w:r>
      <w:r w:rsidR="00B30E99">
        <w:t>user3</w:t>
      </w:r>
    </w:p>
    <w:p w14:paraId="2DE3731C" w14:textId="142B4D6F" w:rsidR="00247179" w:rsidRDefault="00B30E99" w:rsidP="005E44C0">
      <w:r>
        <w:t>&lt;.. more files</w:t>
      </w:r>
      <w:proofErr w:type="gramStart"/>
      <w:r>
        <w:t xml:space="preserve"> ..</w:t>
      </w:r>
      <w:proofErr w:type="gramEnd"/>
      <w:r>
        <w:t>&gt;</w:t>
      </w:r>
    </w:p>
    <w:p w14:paraId="1E2C4B8E" w14:textId="77777777" w:rsidR="001E287B" w:rsidRDefault="001E287B" w:rsidP="005E44C0"/>
    <w:p w14:paraId="5BA9FE72" w14:textId="77777777" w:rsidR="001E287B" w:rsidRDefault="001E287B" w:rsidP="005E44C0">
      <w:pPr>
        <w:rPr>
          <w:b/>
        </w:rPr>
      </w:pPr>
      <w:r w:rsidRPr="001E287B">
        <w:rPr>
          <w:b/>
        </w:rPr>
        <w:t xml:space="preserve">Log files: </w:t>
      </w:r>
    </w:p>
    <w:p w14:paraId="09C3B5DE" w14:textId="0274F364" w:rsidR="001B21F6" w:rsidRDefault="001D3C21" w:rsidP="005E44C0">
      <w:r>
        <w:t>All the log files will be placed at ‘/</w:t>
      </w:r>
      <w:r w:rsidR="00B30E99">
        <w:t>tmp</w:t>
      </w:r>
      <w:r>
        <w:t>/logs’ directory with current date suffix in ‘YYYYMMDD’ format as mentioned below.</w:t>
      </w:r>
    </w:p>
    <w:p w14:paraId="009C89C4" w14:textId="49010F61" w:rsidR="001B21F6" w:rsidRPr="001E287B" w:rsidRDefault="001D3C21" w:rsidP="001B21F6">
      <w:pPr>
        <w:rPr>
          <w:b/>
        </w:rPr>
      </w:pPr>
      <w:r w:rsidRPr="001E287B">
        <w:rPr>
          <w:b/>
        </w:rPr>
        <w:t>#&gt; cat /</w:t>
      </w:r>
      <w:r w:rsidR="00B30E99" w:rsidRPr="001E287B">
        <w:rPr>
          <w:b/>
        </w:rPr>
        <w:t>tmp</w:t>
      </w:r>
      <w:r w:rsidRPr="001E287B">
        <w:rPr>
          <w:b/>
        </w:rPr>
        <w:t xml:space="preserve">/logs </w:t>
      </w:r>
      <w:r w:rsidR="001B21F6" w:rsidRPr="001E287B">
        <w:rPr>
          <w:b/>
        </w:rPr>
        <w:t>/ba</w:t>
      </w:r>
      <w:r w:rsidRPr="001E287B">
        <w:rPr>
          <w:b/>
        </w:rPr>
        <w:t>ckup_crontab_alluser_20180817.</w:t>
      </w:r>
      <w:r w:rsidR="001B21F6" w:rsidRPr="001E287B">
        <w:rPr>
          <w:b/>
        </w:rPr>
        <w:t>log</w:t>
      </w:r>
    </w:p>
    <w:p w14:paraId="105DD3C9" w14:textId="77777777" w:rsidR="001B21F6" w:rsidRDefault="001B21F6" w:rsidP="001B21F6">
      <w:r>
        <w:t>This directory has been created...</w:t>
      </w:r>
    </w:p>
    <w:p w14:paraId="7A92869B" w14:textId="77777777" w:rsidR="001B21F6" w:rsidRDefault="001B21F6" w:rsidP="001B21F6">
      <w:r>
        <w:t>Crontab backed up successfully...</w:t>
      </w:r>
    </w:p>
    <w:p w14:paraId="6242E3AD" w14:textId="77777777" w:rsidR="00CA0783" w:rsidRDefault="00CA0783" w:rsidP="001B21F6"/>
    <w:p w14:paraId="3B2553B7" w14:textId="409A6885" w:rsidR="001D3C21" w:rsidRDefault="001D3C21" w:rsidP="001D3C21">
      <w:r w:rsidRPr="001D3C21">
        <w:rPr>
          <w:b/>
        </w:rPr>
        <w:t>Advantages</w:t>
      </w:r>
      <w:r w:rsidRPr="001E287B">
        <w:rPr>
          <w:b/>
        </w:rPr>
        <w:t>:</w:t>
      </w:r>
    </w:p>
    <w:p w14:paraId="22097497" w14:textId="459357C1" w:rsidR="001D3C21" w:rsidRDefault="001D3C21" w:rsidP="001D3C21">
      <w:pPr>
        <w:pStyle w:val="ListParagraph"/>
        <w:numPr>
          <w:ilvl w:val="0"/>
          <w:numId w:val="1"/>
        </w:numPr>
      </w:pPr>
      <w:r>
        <w:t xml:space="preserve">We </w:t>
      </w:r>
      <w:r w:rsidR="00CB4DCA">
        <w:t xml:space="preserve">don’t </w:t>
      </w:r>
      <w:r>
        <w:t>need to set</w:t>
      </w:r>
      <w:r w:rsidR="001E287B">
        <w:t xml:space="preserve"> </w:t>
      </w:r>
      <w:r>
        <w:t xml:space="preserve">up </w:t>
      </w:r>
      <w:r w:rsidR="001E287B">
        <w:t xml:space="preserve">a </w:t>
      </w:r>
      <w:r>
        <w:t xml:space="preserve">crontab backup script manually for new upcoming </w:t>
      </w:r>
      <w:r w:rsidR="001E287B">
        <w:t>user/use cases</w:t>
      </w:r>
      <w:r>
        <w:t>.</w:t>
      </w:r>
    </w:p>
    <w:p w14:paraId="5FCA87EA" w14:textId="77777777" w:rsidR="001D3C21" w:rsidRDefault="001D3C21" w:rsidP="001D3C21">
      <w:pPr>
        <w:pStyle w:val="ListParagraph"/>
        <w:numPr>
          <w:ilvl w:val="0"/>
          <w:numId w:val="1"/>
        </w:numPr>
      </w:pPr>
      <w:r>
        <w:t xml:space="preserve">This approach will save </w:t>
      </w:r>
      <w:r w:rsidR="00247179">
        <w:t xml:space="preserve">a </w:t>
      </w:r>
      <w:r>
        <w:t>significant amount of time by automating crontab backups.</w:t>
      </w:r>
    </w:p>
    <w:p w14:paraId="3B342783" w14:textId="7672D5A6" w:rsidR="00247179" w:rsidRPr="000761DA" w:rsidRDefault="00CB4DCA" w:rsidP="001E287B">
      <w:pPr>
        <w:pStyle w:val="ListParagraph"/>
        <w:numPr>
          <w:ilvl w:val="0"/>
          <w:numId w:val="1"/>
        </w:numPr>
      </w:pPr>
      <w:r>
        <w:t xml:space="preserve">CPU utilization will </w:t>
      </w:r>
      <w:r w:rsidR="00765C33">
        <w:t xml:space="preserve">also </w:t>
      </w:r>
      <w:r>
        <w:t xml:space="preserve">get improved by running just 1 script for all </w:t>
      </w:r>
      <w:r w:rsidR="00765C33">
        <w:t xml:space="preserve">the </w:t>
      </w:r>
      <w:r>
        <w:t>use-case</w:t>
      </w:r>
      <w:r w:rsidR="00765C33">
        <w:t>s</w:t>
      </w:r>
      <w:r>
        <w:t xml:space="preserve"> instead of </w:t>
      </w:r>
      <w:r w:rsidR="00765C33">
        <w:t>running 1 script for each</w:t>
      </w:r>
      <w:r w:rsidR="001E287B" w:rsidRPr="001E287B">
        <w:t xml:space="preserve"> </w:t>
      </w:r>
      <w:r w:rsidR="001E287B">
        <w:t>user/use cases.</w:t>
      </w:r>
    </w:p>
    <w:sectPr w:rsidR="00247179" w:rsidRPr="0007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77754"/>
    <w:multiLevelType w:val="hybridMultilevel"/>
    <w:tmpl w:val="0EC61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DA"/>
    <w:rsid w:val="000761DA"/>
    <w:rsid w:val="0015534C"/>
    <w:rsid w:val="00170EB7"/>
    <w:rsid w:val="001B21F6"/>
    <w:rsid w:val="001D3C21"/>
    <w:rsid w:val="001E287B"/>
    <w:rsid w:val="00227F44"/>
    <w:rsid w:val="00247179"/>
    <w:rsid w:val="002556C9"/>
    <w:rsid w:val="00341857"/>
    <w:rsid w:val="00401690"/>
    <w:rsid w:val="00552D73"/>
    <w:rsid w:val="005656DC"/>
    <w:rsid w:val="005D4423"/>
    <w:rsid w:val="005E44C0"/>
    <w:rsid w:val="00605FA5"/>
    <w:rsid w:val="00765C33"/>
    <w:rsid w:val="00771706"/>
    <w:rsid w:val="007A5D2F"/>
    <w:rsid w:val="00906ACA"/>
    <w:rsid w:val="00923724"/>
    <w:rsid w:val="00A11025"/>
    <w:rsid w:val="00A301F7"/>
    <w:rsid w:val="00AF168D"/>
    <w:rsid w:val="00B10637"/>
    <w:rsid w:val="00B30E99"/>
    <w:rsid w:val="00CA0783"/>
    <w:rsid w:val="00CB4DCA"/>
    <w:rsid w:val="00DB5C4D"/>
    <w:rsid w:val="00EC72AD"/>
    <w:rsid w:val="00F47B6A"/>
    <w:rsid w:val="00FC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A793F3"/>
  <w15:chartTrackingRefBased/>
  <w15:docId w15:val="{875E9ED0-81F0-4F82-B509-B9A805B1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C57DB7BE</Template>
  <TotalTime>238</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prateekg</dc:creator>
  <cp:keywords/>
  <dc:description/>
  <cp:lastModifiedBy>prateekg@mtu.edu</cp:lastModifiedBy>
  <cp:revision>19</cp:revision>
  <dcterms:created xsi:type="dcterms:W3CDTF">2018-08-17T05:19:00Z</dcterms:created>
  <dcterms:modified xsi:type="dcterms:W3CDTF">2019-11-20T04:21:00Z</dcterms:modified>
</cp:coreProperties>
</file>